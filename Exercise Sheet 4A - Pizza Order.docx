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196" w:rsidRDefault="00877D2A" w:rsidP="00EE509D">
      <w:pPr>
        <w:pStyle w:val="Heading1"/>
      </w:pPr>
      <w:r>
        <w:t>Sheet 4A Pizza Ordering Application</w:t>
      </w:r>
    </w:p>
    <w:p w:rsidR="008E70E3" w:rsidRDefault="008E70E3" w:rsidP="008E70E3"/>
    <w:p w:rsidR="008E70E3" w:rsidRDefault="008E70E3" w:rsidP="008E70E3">
      <w:r>
        <w:t xml:space="preserve">Create a C# Application </w:t>
      </w:r>
      <w:r w:rsidR="00877D2A">
        <w:t>similar to this</w:t>
      </w:r>
      <w:r>
        <w:t>:</w:t>
      </w:r>
    </w:p>
    <w:p w:rsidR="008E70E3" w:rsidRDefault="00877D2A" w:rsidP="008E70E3">
      <w:r>
        <w:rPr>
          <w:noProof/>
          <w:lang w:eastAsia="en-IE"/>
        </w:rPr>
        <w:drawing>
          <wp:inline distT="0" distB="0" distL="0" distR="0" wp14:anchorId="5ED27CDF" wp14:editId="3A4A5A2C">
            <wp:extent cx="52578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0E" w:rsidRDefault="00AB480E" w:rsidP="00AB480E">
      <w:pPr>
        <w:pStyle w:val="NoSpacing"/>
      </w:pPr>
      <w:r>
        <w:t>NOTE:</w:t>
      </w:r>
    </w:p>
    <w:p w:rsidR="00877D2A" w:rsidRDefault="00877D2A" w:rsidP="00AB480E">
      <w:pPr>
        <w:pStyle w:val="NoSpacing"/>
      </w:pPr>
      <w:r>
        <w:t>The Control with t</w:t>
      </w:r>
      <w:r w:rsidR="004437D1">
        <w:t xml:space="preserve">he Pizza names is a </w:t>
      </w:r>
      <w:proofErr w:type="spellStart"/>
      <w:r w:rsidR="004437D1">
        <w:t>Listbox</w:t>
      </w:r>
      <w:proofErr w:type="spellEnd"/>
      <w:r w:rsidR="004437D1">
        <w:t xml:space="preserve"> and the Control for the Special Requirements is a Textbox with its Multiline property set to true. </w:t>
      </w:r>
    </w:p>
    <w:p w:rsidR="004437D1" w:rsidRDefault="004437D1" w:rsidP="008E70E3"/>
    <w:p w:rsidR="004437D1" w:rsidRPr="008E70E3" w:rsidRDefault="004437D1" w:rsidP="008E70E3">
      <w:r>
        <w:t>When the user chooses a pizza name, extra toppings or a size you should update the price accordingly. When the Place Order button is pressed, you can summarise their choices in a message box and include any ‘special requirements’ entered into the multiline textbox.</w:t>
      </w:r>
    </w:p>
    <w:p w:rsidR="00EE509D" w:rsidRDefault="00EE509D" w:rsidP="00EE509D">
      <w:pPr>
        <w:pStyle w:val="Heading2"/>
      </w:pPr>
    </w:p>
    <w:p w:rsidR="00EE509D" w:rsidRDefault="004437D1">
      <w:r>
        <w:t>This application will b</w:t>
      </w:r>
      <w:r w:rsidR="00AB480E">
        <w:t xml:space="preserve">e used in further exercises. </w:t>
      </w:r>
      <w:bookmarkStart w:id="0" w:name="_GoBack"/>
      <w:bookmarkEnd w:id="0"/>
    </w:p>
    <w:p w:rsidR="00EE509D" w:rsidRDefault="00EE509D"/>
    <w:sectPr w:rsidR="00EE50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F12" w:rsidRDefault="00991F12" w:rsidP="0070263B">
      <w:pPr>
        <w:spacing w:after="0" w:line="240" w:lineRule="auto"/>
      </w:pPr>
      <w:r>
        <w:separator/>
      </w:r>
    </w:p>
  </w:endnote>
  <w:endnote w:type="continuationSeparator" w:id="0">
    <w:p w:rsidR="00991F12" w:rsidRDefault="00991F12" w:rsidP="0070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63B" w:rsidRDefault="007026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B480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B480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0263B" w:rsidRDefault="0070263B" w:rsidP="00702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F12" w:rsidRDefault="00991F12" w:rsidP="0070263B">
      <w:pPr>
        <w:spacing w:after="0" w:line="240" w:lineRule="auto"/>
      </w:pPr>
      <w:r>
        <w:separator/>
      </w:r>
    </w:p>
  </w:footnote>
  <w:footnote w:type="continuationSeparator" w:id="0">
    <w:p w:rsidR="00991F12" w:rsidRDefault="00991F12" w:rsidP="00702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63B" w:rsidRPr="0070263B" w:rsidRDefault="00991F12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4472C4" w:themeColor="accent5"/>
        <w:sz w:val="36"/>
        <w:szCs w:val="36"/>
      </w:rPr>
    </w:pPr>
    <w:sdt>
      <w:sdtPr>
        <w:rPr>
          <w:rFonts w:ascii="Cambria" w:hAnsi="Cambria"/>
          <w:color w:val="4472C4" w:themeColor="accent5"/>
          <w:sz w:val="36"/>
          <w:szCs w:val="36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E70E3">
          <w:rPr>
            <w:rFonts w:ascii="Cambria" w:hAnsi="Cambria"/>
            <w:color w:val="4472C4" w:themeColor="accent5"/>
            <w:sz w:val="36"/>
            <w:szCs w:val="36"/>
          </w:rPr>
          <w:t>C#</w:t>
        </w:r>
      </w:sdtContent>
    </w:sdt>
  </w:p>
  <w:p w:rsidR="0070263B" w:rsidRDefault="00702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E3"/>
    <w:rsid w:val="001315EE"/>
    <w:rsid w:val="00143E5B"/>
    <w:rsid w:val="002E1A23"/>
    <w:rsid w:val="003729AF"/>
    <w:rsid w:val="004437D1"/>
    <w:rsid w:val="006605A3"/>
    <w:rsid w:val="006967E3"/>
    <w:rsid w:val="0070263B"/>
    <w:rsid w:val="00877D2A"/>
    <w:rsid w:val="008E70E3"/>
    <w:rsid w:val="00991F12"/>
    <w:rsid w:val="00A1511C"/>
    <w:rsid w:val="00AB480E"/>
    <w:rsid w:val="00E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E13871-2EC8-4F83-A8D6-83CDD4B5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3B"/>
  </w:style>
  <w:style w:type="paragraph" w:styleId="Footer">
    <w:name w:val="footer"/>
    <w:basedOn w:val="Normal"/>
    <w:link w:val="FooterChar"/>
    <w:uiPriority w:val="99"/>
    <w:unhideWhenUsed/>
    <w:rsid w:val="00702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3B"/>
  </w:style>
  <w:style w:type="character" w:styleId="PlaceholderText">
    <w:name w:val="Placeholder Text"/>
    <w:basedOn w:val="DefaultParagraphFont"/>
    <w:uiPriority w:val="99"/>
    <w:semiHidden/>
    <w:rsid w:val="0070263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E5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B48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_tutor19\Documents\Custom%20Office%20Templates\Short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7B680-7439-48DC-8D7A-1C3776CE2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Notes.dotx</Template>
  <TotalTime>121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Name</vt:lpstr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</dc:title>
  <dc:subject/>
  <dc:creator>sd_tutor19</dc:creator>
  <cp:keywords/>
  <dc:description/>
  <cp:lastModifiedBy>sd_tutor19</cp:lastModifiedBy>
  <cp:revision>1</cp:revision>
  <dcterms:created xsi:type="dcterms:W3CDTF">2019-05-21T10:23:00Z</dcterms:created>
  <dcterms:modified xsi:type="dcterms:W3CDTF">2019-05-21T12:26:00Z</dcterms:modified>
</cp:coreProperties>
</file>